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13B4" w14:textId="1EFEB573" w:rsidR="00014AF9" w:rsidRDefault="003458B1">
      <w:pPr>
        <w:pStyle w:val="Heading1"/>
      </w:pPr>
      <w:r>
        <w:t xml:space="preserve">Restaurant: Understanding the Data </w:t>
      </w:r>
    </w:p>
    <w:p w14:paraId="52F19577" w14:textId="020D9A96" w:rsidR="003458B1" w:rsidRPr="003458B1" w:rsidRDefault="003458B1" w:rsidP="003458B1">
      <w:pPr>
        <w:pStyle w:val="Heading2"/>
        <w:numPr>
          <w:ilvl w:val="0"/>
          <w:numId w:val="6"/>
        </w:numPr>
        <w:rPr>
          <w:b w:val="0"/>
          <w:bCs/>
          <w:color w:val="000000" w:themeColor="text1"/>
        </w:rPr>
      </w:pPr>
      <w:r w:rsidRPr="003458B1">
        <w:rPr>
          <w:b w:val="0"/>
          <w:bCs/>
          <w:color w:val="000000" w:themeColor="text1"/>
        </w:rPr>
        <w:t xml:space="preserve">I will use the foursquare data to leverage the location, names, and ratings. </w:t>
      </w:r>
    </w:p>
    <w:p w14:paraId="5EF02DE7" w14:textId="0BD47AD6" w:rsidR="003458B1" w:rsidRDefault="003458B1" w:rsidP="003458B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I may gather other data from Wikipedia to add to the dataset from foursquare. Depending on if the foursquare data provides enough data for me to continue on with the project. </w:t>
      </w:r>
    </w:p>
    <w:p w14:paraId="717914BE" w14:textId="11228C37" w:rsidR="003458B1" w:rsidRDefault="003458B1" w:rsidP="003458B1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If I choose to decide on adding more data to the foursquare data. I will add data that consists of features such as price min or ma</w:t>
      </w:r>
      <w:r w:rsidR="007569C1">
        <w:rPr>
          <w:color w:val="000000" w:themeColor="text1"/>
        </w:rPr>
        <w:t xml:space="preserve">x. </w:t>
      </w:r>
    </w:p>
    <w:p w14:paraId="3B027778" w14:textId="32478E21" w:rsidR="003458B1" w:rsidRDefault="003458B1" w:rsidP="003458B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I may go with breaking up the data by cities to determine which city in New York have the best restaurants by ratings or I may just give the top 5 restaurants to try in New York or cluster the data into the type of food the restaurant serves</w:t>
      </w:r>
      <w:r w:rsidR="00801E5B">
        <w:rPr>
          <w:color w:val="000000" w:themeColor="text1"/>
        </w:rPr>
        <w:t>.</w:t>
      </w:r>
    </w:p>
    <w:p w14:paraId="7E244B92" w14:textId="7ACD456B" w:rsidR="00801E5B" w:rsidRDefault="00505268" w:rsidP="00801E5B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Food the r</w:t>
      </w:r>
      <w:r w:rsidR="00801E5B">
        <w:rPr>
          <w:color w:val="000000" w:themeColor="text1"/>
        </w:rPr>
        <w:t xml:space="preserve">estaurant serves can either go with cuisine such as Italian, Chinese etc. or go with specifically targeting pizza, burgers, sandwiches etc. </w:t>
      </w:r>
    </w:p>
    <w:p w14:paraId="760B6AF9" w14:textId="231A666F" w:rsidR="003458B1" w:rsidRPr="003458B1" w:rsidRDefault="003458B1" w:rsidP="003458B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Once I gather the data and look at the data. I will then determine the best way to go about answering the question. The best places to eat in </w:t>
      </w:r>
      <w:r w:rsidR="00801E5B">
        <w:rPr>
          <w:color w:val="000000" w:themeColor="text1"/>
        </w:rPr>
        <w:t>New York.</w:t>
      </w:r>
      <w:r>
        <w:rPr>
          <w:color w:val="000000" w:themeColor="text1"/>
        </w:rPr>
        <w:t xml:space="preserve"> </w:t>
      </w:r>
    </w:p>
    <w:sectPr w:rsidR="003458B1" w:rsidRPr="003458B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93670" w14:textId="77777777" w:rsidR="002758BC" w:rsidRDefault="002758BC">
      <w:r>
        <w:separator/>
      </w:r>
    </w:p>
    <w:p w14:paraId="749A1E95" w14:textId="77777777" w:rsidR="002758BC" w:rsidRDefault="002758BC"/>
  </w:endnote>
  <w:endnote w:type="continuationSeparator" w:id="0">
    <w:p w14:paraId="69B48179" w14:textId="77777777" w:rsidR="002758BC" w:rsidRDefault="002758BC">
      <w:r>
        <w:continuationSeparator/>
      </w:r>
    </w:p>
    <w:p w14:paraId="4CD7EA41" w14:textId="77777777" w:rsidR="002758BC" w:rsidRDefault="002758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EE11BD" w14:textId="77777777" w:rsidR="00014AF9" w:rsidRDefault="002758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44B68" w14:textId="77777777" w:rsidR="002758BC" w:rsidRDefault="002758BC">
      <w:r>
        <w:separator/>
      </w:r>
    </w:p>
    <w:p w14:paraId="38BDB7D6" w14:textId="77777777" w:rsidR="002758BC" w:rsidRDefault="002758BC"/>
  </w:footnote>
  <w:footnote w:type="continuationSeparator" w:id="0">
    <w:p w14:paraId="4C29AB02" w14:textId="77777777" w:rsidR="002758BC" w:rsidRDefault="002758BC">
      <w:r>
        <w:continuationSeparator/>
      </w:r>
    </w:p>
    <w:p w14:paraId="7592396D" w14:textId="77777777" w:rsidR="002758BC" w:rsidRDefault="002758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481CC3"/>
    <w:multiLevelType w:val="hybridMultilevel"/>
    <w:tmpl w:val="7E3A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67D92"/>
    <w:multiLevelType w:val="hybridMultilevel"/>
    <w:tmpl w:val="15CE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B1"/>
    <w:rsid w:val="00014AF9"/>
    <w:rsid w:val="002758BC"/>
    <w:rsid w:val="003458B1"/>
    <w:rsid w:val="00505268"/>
    <w:rsid w:val="007569C1"/>
    <w:rsid w:val="0080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F184D"/>
  <w15:chartTrackingRefBased/>
  <w15:docId w15:val="{17733317-1484-6E49-9383-6E453015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4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rrypatterson/Library/Containers/com.microsoft.Word/Data/Library/Application%20Support/Microsoft/Office/16.0/DTS/en-US%7b2190692D-C817-D542-A95F-C41D7FC91C65%7d/%7b773E1F62-AFF4-AE46-8F67-170A7A2F7FC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Harry Patterson</cp:lastModifiedBy>
  <cp:revision>4</cp:revision>
  <dcterms:created xsi:type="dcterms:W3CDTF">2021-03-25T22:00:00Z</dcterms:created>
  <dcterms:modified xsi:type="dcterms:W3CDTF">2021-03-25T22:15:00Z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